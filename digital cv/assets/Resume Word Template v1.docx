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593CEE" w:rsidRPr="00593CEE" w14:paraId="0BB43888" w14:textId="77777777" w:rsidTr="00AD79E9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39B28BBB" w14:textId="6426F0EC" w:rsidR="000930DE" w:rsidRPr="00593CEE" w:rsidRDefault="000B4662" w:rsidP="003F1B98">
            <w:pPr>
              <w:pStyle w:val="Title"/>
              <w:rPr>
                <w:color w:val="auto"/>
              </w:rPr>
            </w:pPr>
            <w:r w:rsidRPr="00593CEE">
              <w:rPr>
                <w:color w:val="auto"/>
              </w:rPr>
              <w:t>CASUGA</w:t>
            </w:r>
            <w:r w:rsidR="000611EA" w:rsidRPr="00593CEE">
              <w:rPr>
                <w:color w:val="auto"/>
              </w:rPr>
              <w:t>,</w:t>
            </w:r>
          </w:p>
          <w:p w14:paraId="11A765D2" w14:textId="14721A33" w:rsidR="000930DE" w:rsidRPr="00593CEE" w:rsidRDefault="000B4662" w:rsidP="00AD79E9">
            <w:pPr>
              <w:pStyle w:val="Subtitle"/>
              <w:rPr>
                <w:color w:val="auto"/>
              </w:rPr>
            </w:pPr>
            <w:r w:rsidRPr="00593CEE">
              <w:rPr>
                <w:color w:val="auto"/>
              </w:rPr>
              <w:t>JOHN MARK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5DF9D772" w14:textId="02BBD275" w:rsidR="000930DE" w:rsidRPr="00593CEE" w:rsidRDefault="00654F2D" w:rsidP="003D135F">
            <w:pPr>
              <w:pStyle w:val="ContactInfo"/>
              <w:rPr>
                <w:color w:val="auto"/>
              </w:rPr>
            </w:pPr>
            <w:r w:rsidRPr="00593CEE">
              <w:rPr>
                <w:color w:val="auto"/>
              </w:rPr>
              <w:t>San Fernando City, La Union</w:t>
            </w:r>
            <w:r w:rsidR="00AD79E9" w:rsidRPr="00593CEE">
              <w:rPr>
                <w:b/>
                <w:bCs/>
                <w:color w:val="auto"/>
              </w:rPr>
              <w:t xml:space="preserve"> </w:t>
            </w:r>
            <w:r w:rsidR="000524A9" w:rsidRPr="00593CEE">
              <w:rPr>
                <w:b/>
                <w:bCs/>
                <w:color w:val="auto"/>
              </w:rPr>
              <w:t>|</w:t>
            </w:r>
            <w:r w:rsidR="000524A9" w:rsidRPr="00593CEE">
              <w:rPr>
                <w:color w:val="auto"/>
              </w:rPr>
              <w:t xml:space="preserve"> </w:t>
            </w:r>
            <w:r w:rsidRPr="00593CEE">
              <w:rPr>
                <w:color w:val="auto"/>
              </w:rPr>
              <w:t>casugajohnmark@gmail.com</w:t>
            </w:r>
            <w:r w:rsidR="000930DE" w:rsidRPr="00593CEE">
              <w:rPr>
                <w:color w:val="auto"/>
              </w:rPr>
              <w:t xml:space="preserve"> </w:t>
            </w:r>
          </w:p>
          <w:p w14:paraId="54CB060E" w14:textId="41466F5D" w:rsidR="000930DE" w:rsidRPr="00593CEE" w:rsidRDefault="00654F2D" w:rsidP="003D135F">
            <w:pPr>
              <w:pStyle w:val="ContactInfo"/>
              <w:rPr>
                <w:color w:val="auto"/>
              </w:rPr>
            </w:pPr>
            <w:r w:rsidRPr="00593CEE">
              <w:rPr>
                <w:color w:val="auto"/>
              </w:rPr>
              <w:t>0977</w:t>
            </w:r>
            <w:r w:rsidR="004A7D90" w:rsidRPr="00593CEE">
              <w:rPr>
                <w:color w:val="auto"/>
              </w:rPr>
              <w:t>-</w:t>
            </w:r>
            <w:r w:rsidRPr="00593CEE">
              <w:rPr>
                <w:color w:val="auto"/>
              </w:rPr>
              <w:t>2367</w:t>
            </w:r>
            <w:r w:rsidR="004A7D90" w:rsidRPr="00593CEE">
              <w:rPr>
                <w:color w:val="auto"/>
              </w:rPr>
              <w:t>-</w:t>
            </w:r>
            <w:r w:rsidRPr="00593CEE">
              <w:rPr>
                <w:color w:val="auto"/>
              </w:rPr>
              <w:t>946</w:t>
            </w:r>
            <w:r w:rsidR="00AD79E9" w:rsidRPr="00593CEE">
              <w:rPr>
                <w:color w:val="auto"/>
              </w:rPr>
              <w:t xml:space="preserve"> </w:t>
            </w:r>
            <w:r w:rsidR="000930DE" w:rsidRPr="00593CEE">
              <w:rPr>
                <w:b/>
                <w:bCs/>
                <w:color w:val="auto"/>
              </w:rPr>
              <w:t>|</w:t>
            </w:r>
            <w:r w:rsidR="000930DE" w:rsidRPr="00593CEE">
              <w:rPr>
                <w:color w:val="auto"/>
              </w:rPr>
              <w:t xml:space="preserve"> </w:t>
            </w:r>
            <w:r w:rsidRPr="00593CEE">
              <w:rPr>
                <w:rStyle w:val="None"/>
                <w:rFonts w:cs="Calibri"/>
                <w:bCs/>
                <w:color w:val="auto"/>
                <w:u w:color="222A35"/>
                <w:lang w:val="de-DE"/>
              </w:rPr>
              <w:t>linkedin.com/in/john-mark-casuga-RMEE</w:t>
            </w:r>
          </w:p>
        </w:tc>
      </w:tr>
      <w:tr w:rsidR="00593CEE" w:rsidRPr="00593CEE" w14:paraId="6508AB83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28A6A48" w14:textId="77777777" w:rsidR="000B2E04" w:rsidRPr="00593CEE" w:rsidRDefault="004A7D90" w:rsidP="004A7D90">
            <w:pPr>
              <w:jc w:val="both"/>
              <w:rPr>
                <w:rStyle w:val="None"/>
                <w:rFonts w:ascii="Calibri" w:hAnsi="Calibri" w:cs="Calibri"/>
                <w:color w:val="auto"/>
                <w:sz w:val="22"/>
                <w:u w:color="222A35"/>
              </w:rPr>
            </w:pPr>
            <w:r w:rsidRPr="00593CEE">
              <w:rPr>
                <w:rStyle w:val="None"/>
                <w:rFonts w:ascii="Calibri" w:hAnsi="Calibri" w:cs="Calibri"/>
                <w:color w:val="auto"/>
                <w:sz w:val="22"/>
                <w:u w:color="222A35"/>
              </w:rPr>
              <w:t>A highly motivated and detail-oriented Registered Mechanical Engineer seeking an entry-level position where I can apply my theoretical knowledge and hands-on skills to contribute effectively to innovative projects. Eager to collaborate with experienced professionals to further develop my capacity in design, analysis, and problem-solving within the mechanical engineering field.</w:t>
            </w:r>
          </w:p>
          <w:p w14:paraId="1BE96D09" w14:textId="2AD58736" w:rsidR="00655966" w:rsidRPr="00593CEE" w:rsidRDefault="00655966" w:rsidP="004A7D90">
            <w:pPr>
              <w:jc w:val="both"/>
              <w:rPr>
                <w:rFonts w:ascii="Calibri" w:hAnsi="Calibri" w:cs="Calibri"/>
                <w:color w:val="auto"/>
                <w:sz w:val="22"/>
                <w:u w:color="222A35"/>
              </w:rPr>
            </w:pPr>
          </w:p>
        </w:tc>
      </w:tr>
      <w:bookmarkStart w:id="0" w:name="_Hlk174034229"/>
      <w:tr w:rsidR="00593CEE" w:rsidRPr="00593CEE" w14:paraId="65CF33CA" w14:textId="77777777" w:rsidTr="003F1B98">
        <w:trPr>
          <w:trHeight w:val="158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1FE8523" w14:textId="77777777" w:rsidR="004B0935" w:rsidRPr="00593CEE" w:rsidRDefault="00000000" w:rsidP="004B0935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-544210666"/>
                <w:placeholder>
                  <w:docPart w:val="B806F41CED3D41519C16160EE53E7B77"/>
                </w:placeholder>
                <w:temporary/>
                <w:showingPlcHdr/>
                <w15:appearance w15:val="hidden"/>
              </w:sdtPr>
              <w:sdtContent>
                <w:r w:rsidR="004B0935" w:rsidRPr="00593CEE">
                  <w:rPr>
                    <w:color w:val="auto"/>
                  </w:rPr>
                  <w:t>Education</w:t>
                </w:r>
              </w:sdtContent>
            </w:sdt>
          </w:p>
          <w:p w14:paraId="4C467E03" w14:textId="77777777" w:rsidR="004B0935" w:rsidRPr="00593CEE" w:rsidRDefault="004B0935" w:rsidP="004B0935">
            <w:pPr>
              <w:pStyle w:val="Heading2"/>
              <w:rPr>
                <w:color w:val="auto"/>
              </w:rPr>
            </w:pPr>
          </w:p>
          <w:p w14:paraId="475D067E" w14:textId="77777777" w:rsidR="004B0935" w:rsidRPr="00593CEE" w:rsidRDefault="004B0935" w:rsidP="004B0935">
            <w:pPr>
              <w:pStyle w:val="Heading2"/>
              <w:rPr>
                <w:color w:val="auto"/>
              </w:rPr>
            </w:pPr>
            <w:r w:rsidRPr="00593CEE">
              <w:rPr>
                <w:color w:val="auto"/>
              </w:rPr>
              <w:t>bachelor of science in mechanical engineering</w:t>
            </w:r>
          </w:p>
          <w:p w14:paraId="56CEDB9A" w14:textId="20E14E8B" w:rsidR="004B0935" w:rsidRPr="00593CEE" w:rsidRDefault="004B0935" w:rsidP="004B0935">
            <w:pPr>
              <w:pStyle w:val="Heading3"/>
              <w:rPr>
                <w:rFonts w:asciiTheme="minorHAnsi" w:hAnsiTheme="minorHAnsi"/>
                <w:color w:val="auto"/>
              </w:rPr>
            </w:pPr>
            <w:r w:rsidRPr="00593CEE">
              <w:rPr>
                <w:rFonts w:asciiTheme="minorHAnsi" w:hAnsiTheme="minorHAnsi"/>
                <w:color w:val="auto"/>
              </w:rPr>
              <w:t>Don Mariano Marcos Memorial State University – Mid La Union Campus                                                          JUNE 202</w:t>
            </w:r>
            <w:r w:rsidR="005867F2">
              <w:rPr>
                <w:rFonts w:asciiTheme="minorHAnsi" w:hAnsiTheme="minorHAnsi"/>
                <w:color w:val="auto"/>
              </w:rPr>
              <w:t>3</w:t>
            </w:r>
          </w:p>
          <w:p w14:paraId="58CB75E4" w14:textId="77777777" w:rsidR="004B0935" w:rsidRPr="00593CEE" w:rsidRDefault="004B0935" w:rsidP="004B0935">
            <w:pPr>
              <w:rPr>
                <w:color w:val="auto"/>
              </w:rPr>
            </w:pPr>
          </w:p>
          <w:p w14:paraId="10768898" w14:textId="77777777" w:rsidR="004B0935" w:rsidRPr="00593CEE" w:rsidRDefault="004B0935" w:rsidP="004B0935">
            <w:pPr>
              <w:pStyle w:val="ListBullet"/>
              <w:rPr>
                <w:color w:val="auto"/>
              </w:rPr>
            </w:pPr>
            <w:r w:rsidRPr="00593CEE">
              <w:rPr>
                <w:color w:val="auto"/>
              </w:rPr>
              <w:t>Member of Philippine Society of Mechanical Engineer</w:t>
            </w:r>
          </w:p>
          <w:p w14:paraId="2E62DDC0" w14:textId="77777777" w:rsidR="004B0935" w:rsidRPr="00593CEE" w:rsidRDefault="004B0935" w:rsidP="004B0935">
            <w:pPr>
              <w:pStyle w:val="ListBullet"/>
              <w:rPr>
                <w:color w:val="auto"/>
              </w:rPr>
            </w:pPr>
            <w:r w:rsidRPr="00593CEE">
              <w:rPr>
                <w:color w:val="auto"/>
              </w:rPr>
              <w:t>Relevant Coursework: Engineering Management, Industrial Plant Engineering, Safety Management</w:t>
            </w:r>
          </w:p>
          <w:p w14:paraId="21E1E0E0" w14:textId="77777777" w:rsidR="004B0935" w:rsidRPr="00593CEE" w:rsidRDefault="004B0935" w:rsidP="004B0935">
            <w:pPr>
              <w:pStyle w:val="ListBullet"/>
              <w:rPr>
                <w:color w:val="auto"/>
              </w:rPr>
            </w:pPr>
            <w:r w:rsidRPr="00593CEE">
              <w:rPr>
                <w:color w:val="auto"/>
              </w:rPr>
              <w:t>Scholarship: CHED – TDP</w:t>
            </w:r>
          </w:p>
          <w:p w14:paraId="2DA9CAA0" w14:textId="74F18001" w:rsidR="004D4E50" w:rsidRPr="00593CEE" w:rsidRDefault="004D4E50" w:rsidP="000B2E04">
            <w:pPr>
              <w:rPr>
                <w:color w:val="auto"/>
              </w:rPr>
            </w:pPr>
          </w:p>
        </w:tc>
      </w:tr>
      <w:bookmarkEnd w:id="0"/>
      <w:tr w:rsidR="00593CEE" w:rsidRPr="00593CEE" w14:paraId="36345092" w14:textId="77777777" w:rsidTr="003F1B98">
        <w:trPr>
          <w:trHeight w:val="158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003B11B" w14:textId="77777777" w:rsidR="009651B6" w:rsidRPr="00593CEE" w:rsidRDefault="009651B6" w:rsidP="009651B6">
            <w:pPr>
              <w:pStyle w:val="Heading1"/>
              <w:rPr>
                <w:color w:val="auto"/>
              </w:rPr>
            </w:pPr>
            <w:r w:rsidRPr="00593CEE">
              <w:rPr>
                <w:color w:val="auto"/>
              </w:rPr>
              <w:t>PROJECTS</w:t>
            </w:r>
          </w:p>
          <w:p w14:paraId="78AE17E5" w14:textId="77777777" w:rsidR="009651B6" w:rsidRPr="00593CEE" w:rsidRDefault="009651B6" w:rsidP="009651B6">
            <w:pPr>
              <w:rPr>
                <w:color w:val="auto"/>
              </w:rPr>
            </w:pPr>
          </w:p>
          <w:p w14:paraId="49D7AA25" w14:textId="77777777" w:rsidR="009651B6" w:rsidRPr="00593CEE" w:rsidRDefault="009651B6" w:rsidP="007F0689">
            <w:pPr>
              <w:pStyle w:val="Heading1"/>
              <w:rPr>
                <w:b/>
                <w:bCs/>
                <w:color w:val="auto"/>
                <w:sz w:val="20"/>
                <w:szCs w:val="20"/>
              </w:rPr>
            </w:pPr>
            <w:r w:rsidRPr="00593CEE">
              <w:rPr>
                <w:b/>
                <w:bCs/>
                <w:color w:val="auto"/>
                <w:sz w:val="20"/>
                <w:szCs w:val="20"/>
              </w:rPr>
              <w:t>WHEELED AGRICULTURAL SPRAYER (WAS)</w:t>
            </w:r>
          </w:p>
          <w:p w14:paraId="5015CEF2" w14:textId="58CB15BC" w:rsidR="009651B6" w:rsidRPr="00593CEE" w:rsidRDefault="009651B6" w:rsidP="009651B6">
            <w:pPr>
              <w:rPr>
                <w:i/>
                <w:iCs/>
                <w:color w:val="auto"/>
              </w:rPr>
            </w:pPr>
            <w:r w:rsidRPr="00593CEE">
              <w:rPr>
                <w:i/>
                <w:iCs/>
                <w:color w:val="auto"/>
              </w:rPr>
              <w:t xml:space="preserve">CAPSTONE PROJECT                                                                                                   </w:t>
            </w:r>
            <w:r w:rsidR="007F0689" w:rsidRPr="00593CEE">
              <w:rPr>
                <w:i/>
                <w:iCs/>
                <w:color w:val="auto"/>
              </w:rPr>
              <w:t xml:space="preserve">     </w:t>
            </w:r>
            <w:r w:rsidRPr="00593CEE">
              <w:rPr>
                <w:i/>
                <w:iCs/>
                <w:color w:val="auto"/>
              </w:rPr>
              <w:t xml:space="preserve">                       JUNE 2021- 2022</w:t>
            </w:r>
          </w:p>
          <w:p w14:paraId="2293618F" w14:textId="2E6EF044" w:rsidR="009651B6" w:rsidRPr="00593CEE" w:rsidRDefault="007F0689" w:rsidP="007F0689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r w:rsidRPr="00593CEE">
              <w:rPr>
                <w:color w:val="auto"/>
              </w:rPr>
              <w:t xml:space="preserve">Led team to design and build an Ultra Low Volume (16L) agricultural sprayer </w:t>
            </w:r>
            <w:r w:rsidR="004B0935" w:rsidRPr="00593CEE">
              <w:rPr>
                <w:color w:val="auto"/>
              </w:rPr>
              <w:t>with a Field Application Efficiency rate of 85%</w:t>
            </w:r>
            <w:r w:rsidR="00364944" w:rsidRPr="00593CEE">
              <w:rPr>
                <w:color w:val="auto"/>
              </w:rPr>
              <w:t xml:space="preserve"> in dry land condition.</w:t>
            </w:r>
          </w:p>
          <w:p w14:paraId="403913D6" w14:textId="257FAF25" w:rsidR="004B0935" w:rsidRPr="00593CEE" w:rsidRDefault="002A43AC" w:rsidP="007F0689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r w:rsidRPr="00593CEE">
              <w:rPr>
                <w:color w:val="auto"/>
              </w:rPr>
              <w:t>Performed</w:t>
            </w:r>
            <w:r w:rsidR="004B0935" w:rsidRPr="00593CEE">
              <w:rPr>
                <w:color w:val="auto"/>
              </w:rPr>
              <w:t xml:space="preserve"> design improvements through use</w:t>
            </w:r>
            <w:r w:rsidRPr="00593CEE">
              <w:rPr>
                <w:color w:val="auto"/>
              </w:rPr>
              <w:t xml:space="preserve"> of Linkage Mechanism Designer and Simulator and hand calculations</w:t>
            </w:r>
            <w:r w:rsidR="00364944" w:rsidRPr="00593CEE">
              <w:rPr>
                <w:color w:val="auto"/>
              </w:rPr>
              <w:t>.</w:t>
            </w:r>
          </w:p>
          <w:p w14:paraId="440DFCD1" w14:textId="1137090B" w:rsidR="002A43AC" w:rsidRPr="00593CEE" w:rsidRDefault="002A43AC" w:rsidP="007F0689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r w:rsidRPr="00593CEE">
              <w:rPr>
                <w:color w:val="auto"/>
              </w:rPr>
              <w:t>Developed a r</w:t>
            </w:r>
            <w:r w:rsidR="00655966" w:rsidRPr="00593CEE">
              <w:rPr>
                <w:color w:val="auto"/>
              </w:rPr>
              <w:t>obust</w:t>
            </w:r>
            <w:r w:rsidRPr="00593CEE">
              <w:rPr>
                <w:color w:val="auto"/>
              </w:rPr>
              <w:t xml:space="preserve"> yet </w:t>
            </w:r>
            <w:r w:rsidR="00EC3FBE">
              <w:rPr>
                <w:color w:val="auto"/>
              </w:rPr>
              <w:t>sustainable</w:t>
            </w:r>
            <w:r w:rsidRPr="00593CEE">
              <w:rPr>
                <w:color w:val="auto"/>
              </w:rPr>
              <w:t xml:space="preserve"> </w:t>
            </w:r>
            <w:r w:rsidR="00292EBA" w:rsidRPr="00593CEE">
              <w:rPr>
                <w:color w:val="auto"/>
              </w:rPr>
              <w:t>output</w:t>
            </w:r>
            <w:r w:rsidRPr="00593CEE">
              <w:rPr>
                <w:color w:val="auto"/>
              </w:rPr>
              <w:t xml:space="preserve"> with a Field Capacity of 2,426 sq</w:t>
            </w:r>
            <w:r w:rsidR="00292EBA" w:rsidRPr="00593CEE">
              <w:rPr>
                <w:color w:val="auto"/>
              </w:rPr>
              <w:t xml:space="preserve">uare </w:t>
            </w:r>
            <w:r w:rsidRPr="00593CEE">
              <w:rPr>
                <w:color w:val="auto"/>
              </w:rPr>
              <w:t>m</w:t>
            </w:r>
            <w:r w:rsidR="00292EBA" w:rsidRPr="00593CEE">
              <w:rPr>
                <w:color w:val="auto"/>
              </w:rPr>
              <w:t>eter</w:t>
            </w:r>
            <w:r w:rsidRPr="00593CEE">
              <w:rPr>
                <w:color w:val="auto"/>
              </w:rPr>
              <w:t xml:space="preserve"> </w:t>
            </w:r>
            <w:r w:rsidR="00292EBA" w:rsidRPr="00593CEE">
              <w:rPr>
                <w:color w:val="auto"/>
              </w:rPr>
              <w:t>per</w:t>
            </w:r>
            <w:r w:rsidRPr="00593CEE">
              <w:rPr>
                <w:color w:val="auto"/>
              </w:rPr>
              <w:t xml:space="preserve"> hour and</w:t>
            </w:r>
            <w:r w:rsidR="00D92A42">
              <w:rPr>
                <w:color w:val="auto"/>
              </w:rPr>
              <w:t xml:space="preserve"> can be</w:t>
            </w:r>
            <w:r w:rsidR="00CB1250">
              <w:rPr>
                <w:color w:val="auto"/>
              </w:rPr>
              <w:t xml:space="preserve"> rep</w:t>
            </w:r>
            <w:r w:rsidR="00D92A42">
              <w:rPr>
                <w:color w:val="auto"/>
              </w:rPr>
              <w:t>aired by readily available</w:t>
            </w:r>
            <w:r w:rsidR="00CB1250">
              <w:rPr>
                <w:color w:val="auto"/>
              </w:rPr>
              <w:t xml:space="preserve"> </w:t>
            </w:r>
            <w:r w:rsidR="00D92A42">
              <w:rPr>
                <w:color w:val="auto"/>
              </w:rPr>
              <w:t>components.</w:t>
            </w:r>
          </w:p>
          <w:p w14:paraId="421EE497" w14:textId="7A13235C" w:rsidR="00655966" w:rsidRPr="00593CEE" w:rsidRDefault="00655966" w:rsidP="00655966">
            <w:pPr>
              <w:rPr>
                <w:color w:val="auto"/>
              </w:rPr>
            </w:pPr>
          </w:p>
        </w:tc>
      </w:tr>
      <w:tr w:rsidR="00593CEE" w:rsidRPr="00593CEE" w14:paraId="2A727647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031CC94" w14:textId="77777777" w:rsidR="004B0935" w:rsidRPr="00593CEE" w:rsidRDefault="004B0935" w:rsidP="004B0935">
            <w:pPr>
              <w:keepNext/>
              <w:keepLines/>
              <w:spacing w:line="240" w:lineRule="auto"/>
              <w:outlineLvl w:val="0"/>
              <w:rPr>
                <w:rFonts w:asciiTheme="majorHAnsi" w:eastAsiaTheme="majorEastAsia" w:hAnsiTheme="majorHAnsi" w:cs="Times New Roman (Headings CS)"/>
                <w:caps/>
                <w:color w:val="auto"/>
                <w:sz w:val="32"/>
                <w:szCs w:val="32"/>
              </w:rPr>
            </w:pPr>
            <w:r w:rsidRPr="00593CEE">
              <w:rPr>
                <w:rFonts w:asciiTheme="majorHAnsi" w:eastAsiaTheme="majorEastAsia" w:hAnsiTheme="majorHAnsi" w:cs="Times New Roman (Headings CS)"/>
                <w:caps/>
                <w:color w:val="auto"/>
                <w:sz w:val="32"/>
                <w:szCs w:val="32"/>
              </w:rPr>
              <w:t>CERTIFICATIONS</w:t>
            </w:r>
          </w:p>
          <w:p w14:paraId="3181FFDD" w14:textId="77777777" w:rsidR="004B0935" w:rsidRPr="00593CEE" w:rsidRDefault="004B0935" w:rsidP="004B0935">
            <w:pPr>
              <w:rPr>
                <w:color w:val="auto"/>
              </w:rPr>
            </w:pPr>
          </w:p>
          <w:p w14:paraId="6341A0AB" w14:textId="77777777" w:rsidR="004B0935" w:rsidRPr="00593CEE" w:rsidRDefault="004B0935" w:rsidP="004B0935">
            <w:pPr>
              <w:rPr>
                <w:color w:val="auto"/>
              </w:rPr>
            </w:pPr>
          </w:p>
          <w:p w14:paraId="67BDA2BA" w14:textId="77777777" w:rsidR="004B0935" w:rsidRPr="00593CEE" w:rsidRDefault="004B0935" w:rsidP="004B0935">
            <w:pPr>
              <w:rPr>
                <w:rFonts w:asciiTheme="majorHAnsi" w:hAnsiTheme="majorHAnsi"/>
                <w:b/>
                <w:bCs/>
                <w:color w:val="auto"/>
              </w:rPr>
            </w:pPr>
            <w:r w:rsidRPr="00593CEE">
              <w:rPr>
                <w:rFonts w:asciiTheme="majorHAnsi" w:hAnsiTheme="majorHAnsi"/>
                <w:b/>
                <w:bCs/>
                <w:color w:val="auto"/>
              </w:rPr>
              <w:t>REGISTERED MECHANICAL ENGINEER</w:t>
            </w:r>
          </w:p>
          <w:p w14:paraId="711894E8" w14:textId="77777777" w:rsidR="004B0935" w:rsidRPr="00593CEE" w:rsidRDefault="004B0935" w:rsidP="004B0935">
            <w:pPr>
              <w:rPr>
                <w:rFonts w:ascii="Gill Sans MT" w:hAnsi="Gill Sans MT"/>
                <w:caps/>
                <w:color w:val="auto"/>
                <w:spacing w:val="10"/>
              </w:rPr>
            </w:pPr>
            <w:r w:rsidRPr="00593CEE">
              <w:rPr>
                <w:color w:val="auto"/>
              </w:rPr>
              <w:t xml:space="preserve">PROFESSIONAL REGULATION COMMISSION                                                                                           </w:t>
            </w:r>
            <w:r w:rsidRPr="00593CEE">
              <w:rPr>
                <w:rFonts w:ascii="Gill Sans MT" w:hAnsi="Gill Sans MT"/>
                <w:caps/>
                <w:color w:val="auto"/>
                <w:spacing w:val="10"/>
              </w:rPr>
              <w:t>APRIL 2024</w:t>
            </w:r>
          </w:p>
          <w:p w14:paraId="5715723B" w14:textId="77777777" w:rsidR="004B0935" w:rsidRPr="00593CEE" w:rsidRDefault="004B0935" w:rsidP="004B0935">
            <w:pPr>
              <w:rPr>
                <w:color w:val="auto"/>
              </w:rPr>
            </w:pPr>
          </w:p>
          <w:p w14:paraId="6CCC1547" w14:textId="77777777" w:rsidR="004B0935" w:rsidRPr="00593CEE" w:rsidRDefault="004B0935" w:rsidP="004B0935">
            <w:pPr>
              <w:rPr>
                <w:rFonts w:asciiTheme="majorHAnsi" w:hAnsiTheme="majorHAnsi"/>
                <w:b/>
                <w:bCs/>
                <w:color w:val="auto"/>
              </w:rPr>
            </w:pPr>
            <w:r w:rsidRPr="00593CEE">
              <w:rPr>
                <w:rFonts w:asciiTheme="majorHAnsi" w:hAnsiTheme="majorHAnsi"/>
                <w:b/>
                <w:bCs/>
                <w:color w:val="auto"/>
              </w:rPr>
              <w:t>MICROSOFT 365 FUNDAMENTALS</w:t>
            </w:r>
          </w:p>
          <w:p w14:paraId="6C592872" w14:textId="77777777" w:rsidR="004B0935" w:rsidRPr="00593CEE" w:rsidRDefault="004B0935" w:rsidP="004B0935">
            <w:pPr>
              <w:rPr>
                <w:color w:val="auto"/>
              </w:rPr>
            </w:pPr>
            <w:r w:rsidRPr="00593CEE">
              <w:rPr>
                <w:color w:val="auto"/>
              </w:rPr>
              <w:t>COURSERA                                                                                                                                                 APRIL 2024</w:t>
            </w:r>
          </w:p>
          <w:p w14:paraId="33718DBC" w14:textId="77777777" w:rsidR="004B0935" w:rsidRPr="00593CEE" w:rsidRDefault="004B0935" w:rsidP="004B0935">
            <w:pPr>
              <w:rPr>
                <w:color w:val="auto"/>
              </w:rPr>
            </w:pPr>
          </w:p>
          <w:p w14:paraId="26572390" w14:textId="77777777" w:rsidR="004B0935" w:rsidRPr="00593CEE" w:rsidRDefault="004B0935" w:rsidP="004B0935">
            <w:pPr>
              <w:rPr>
                <w:rFonts w:asciiTheme="majorHAnsi" w:hAnsiTheme="majorHAnsi"/>
                <w:b/>
                <w:bCs/>
                <w:color w:val="auto"/>
              </w:rPr>
            </w:pPr>
            <w:r w:rsidRPr="00593CEE">
              <w:rPr>
                <w:rFonts w:asciiTheme="majorHAnsi" w:hAnsiTheme="majorHAnsi"/>
                <w:b/>
                <w:bCs/>
                <w:color w:val="auto"/>
              </w:rPr>
              <w:t>GOOGLE PROJECT MANAGEMENT</w:t>
            </w:r>
          </w:p>
          <w:p w14:paraId="77FC22FA" w14:textId="77777777" w:rsidR="004B0935" w:rsidRPr="00593CEE" w:rsidRDefault="004B0935" w:rsidP="004B0935">
            <w:pPr>
              <w:rPr>
                <w:color w:val="auto"/>
              </w:rPr>
            </w:pPr>
            <w:r w:rsidRPr="00593CEE">
              <w:rPr>
                <w:color w:val="auto"/>
              </w:rPr>
              <w:t>COURSERA                                                                                                                                              MARCH 2024</w:t>
            </w:r>
          </w:p>
          <w:p w14:paraId="1ED6BE98" w14:textId="77777777" w:rsidR="004B0935" w:rsidRPr="00593CEE" w:rsidRDefault="004B0935" w:rsidP="004B0935">
            <w:pPr>
              <w:rPr>
                <w:color w:val="auto"/>
              </w:rPr>
            </w:pPr>
          </w:p>
          <w:p w14:paraId="2F5A84BE" w14:textId="77777777" w:rsidR="004B0935" w:rsidRPr="00593CEE" w:rsidRDefault="004B0935" w:rsidP="004B0935">
            <w:pPr>
              <w:rPr>
                <w:rFonts w:asciiTheme="majorHAnsi" w:hAnsiTheme="majorHAnsi"/>
                <w:b/>
                <w:bCs/>
                <w:color w:val="auto"/>
              </w:rPr>
            </w:pPr>
            <w:r w:rsidRPr="00593CEE">
              <w:rPr>
                <w:rFonts w:asciiTheme="majorHAnsi" w:hAnsiTheme="majorHAnsi"/>
                <w:b/>
                <w:bCs/>
                <w:color w:val="auto"/>
              </w:rPr>
              <w:t>SAFETY OFFICER 2</w:t>
            </w:r>
          </w:p>
          <w:p w14:paraId="7B87A371" w14:textId="77777777" w:rsidR="00655966" w:rsidRPr="00593CEE" w:rsidRDefault="004B0935" w:rsidP="004B093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  <w:r w:rsidRPr="00593CEE">
              <w:rPr>
                <w:color w:val="auto"/>
              </w:rPr>
              <w:t>BUSINESS ENTERPRISE AND CAREER MENTORS INCORPORATED                                                             JUNE 2022</w:t>
            </w:r>
          </w:p>
          <w:p w14:paraId="309049F8" w14:textId="6DC00B8A" w:rsidR="000930DE" w:rsidRPr="00593CEE" w:rsidRDefault="004B0935" w:rsidP="004B093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  <w:r w:rsidRPr="00593CEE">
              <w:rPr>
                <w:color w:val="auto"/>
              </w:rPr>
              <w:t xml:space="preserve">                                        </w:t>
            </w:r>
          </w:p>
        </w:tc>
      </w:tr>
      <w:tr w:rsidR="00593CEE" w:rsidRPr="00593CEE" w14:paraId="4BAE84C0" w14:textId="77777777" w:rsidTr="005F56A3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04304AB4" w14:textId="77777777" w:rsidR="004D4E50" w:rsidRPr="00593CEE" w:rsidRDefault="00000000" w:rsidP="00AD79E9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1924448501"/>
                <w:placeholder>
                  <w:docPart w:val="37C3EEBC8B95401794C88862701609DB"/>
                </w:placeholder>
                <w:temporary/>
                <w:showingPlcHdr/>
                <w15:appearance w15:val="hidden"/>
              </w:sdtPr>
              <w:sdtContent>
                <w:r w:rsidR="00AD79E9" w:rsidRPr="00593CEE">
                  <w:rPr>
                    <w:color w:val="auto"/>
                  </w:rPr>
                  <w:t>Skills</w:t>
                </w:r>
              </w:sdtContent>
            </w:sdt>
          </w:p>
        </w:tc>
      </w:tr>
      <w:tr w:rsidR="004D4E50" w:rsidRPr="00593CEE" w14:paraId="4DB02618" w14:textId="77777777" w:rsidTr="00A30F99">
        <w:trPr>
          <w:trHeight w:val="396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01279DC9" w14:textId="2105BCF6" w:rsidR="004D4E50" w:rsidRPr="00593CEE" w:rsidRDefault="00A904D8" w:rsidP="000930DE">
            <w:pPr>
              <w:pStyle w:val="ListBullet"/>
              <w:rPr>
                <w:color w:val="auto"/>
              </w:rPr>
            </w:pPr>
            <w:r w:rsidRPr="00593CEE">
              <w:rPr>
                <w:color w:val="auto"/>
              </w:rPr>
              <w:t xml:space="preserve">Microsoft Apps: </w:t>
            </w:r>
            <w:r w:rsidR="00680E85" w:rsidRPr="00593CEE">
              <w:rPr>
                <w:color w:val="auto"/>
              </w:rPr>
              <w:t>Office 365</w:t>
            </w:r>
          </w:p>
          <w:p w14:paraId="67DCC7F0" w14:textId="3EEC82C1" w:rsidR="00AD79E9" w:rsidRPr="00593CEE" w:rsidRDefault="00680E85" w:rsidP="00AD79E9">
            <w:pPr>
              <w:pStyle w:val="ListBullet"/>
              <w:rPr>
                <w:color w:val="auto"/>
              </w:rPr>
            </w:pPr>
            <w:r w:rsidRPr="00593CEE">
              <w:rPr>
                <w:color w:val="auto"/>
              </w:rPr>
              <w:t>C</w:t>
            </w:r>
            <w:r w:rsidR="00D85264" w:rsidRPr="00593CEE">
              <w:rPr>
                <w:color w:val="auto"/>
              </w:rPr>
              <w:t>AD</w:t>
            </w:r>
            <w:r w:rsidRPr="00593CEE">
              <w:rPr>
                <w:color w:val="auto"/>
              </w:rPr>
              <w:t xml:space="preserve"> Software: AutoCAD</w:t>
            </w:r>
          </w:p>
          <w:p w14:paraId="1BEF2A91" w14:textId="55AA425A" w:rsidR="004D4E50" w:rsidRPr="00593CEE" w:rsidRDefault="00C72F6B" w:rsidP="00AD79E9">
            <w:pPr>
              <w:pStyle w:val="ListBullet"/>
              <w:rPr>
                <w:color w:val="auto"/>
              </w:rPr>
            </w:pPr>
            <w:r w:rsidRPr="00593CEE">
              <w:rPr>
                <w:color w:val="auto"/>
              </w:rPr>
              <w:t xml:space="preserve">3D Modelling Software: </w:t>
            </w:r>
            <w:r w:rsidR="00494A0E">
              <w:rPr>
                <w:color w:val="auto"/>
              </w:rPr>
              <w:t>Revit, Revit MEP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4140BC97" w14:textId="007E1D1E" w:rsidR="00AD79E9" w:rsidRPr="00593CEE" w:rsidRDefault="00C72F6B" w:rsidP="00AD79E9">
            <w:pPr>
              <w:pStyle w:val="ListBullet"/>
              <w:rPr>
                <w:color w:val="auto"/>
              </w:rPr>
            </w:pPr>
            <w:r w:rsidRPr="00593CEE">
              <w:rPr>
                <w:color w:val="auto"/>
              </w:rPr>
              <w:t xml:space="preserve">Research and </w:t>
            </w:r>
            <w:r w:rsidR="00494A0E">
              <w:rPr>
                <w:color w:val="auto"/>
              </w:rPr>
              <w:t>r</w:t>
            </w:r>
            <w:r w:rsidRPr="00593CEE">
              <w:rPr>
                <w:color w:val="auto"/>
              </w:rPr>
              <w:t xml:space="preserve">apid </w:t>
            </w:r>
            <w:r w:rsidR="00C96736">
              <w:rPr>
                <w:color w:val="auto"/>
              </w:rPr>
              <w:t>application design</w:t>
            </w:r>
          </w:p>
          <w:p w14:paraId="6B8FC45F" w14:textId="473733D7" w:rsidR="00AD79E9" w:rsidRPr="00593CEE" w:rsidRDefault="00F3039E" w:rsidP="00AD79E9">
            <w:pPr>
              <w:pStyle w:val="ListBullet"/>
              <w:rPr>
                <w:color w:val="auto"/>
              </w:rPr>
            </w:pPr>
            <w:r w:rsidRPr="00593CEE">
              <w:rPr>
                <w:color w:val="auto"/>
              </w:rPr>
              <w:t>Good conversational and interpersonal skills</w:t>
            </w:r>
            <w:r w:rsidR="00AD79E9" w:rsidRPr="00593CEE">
              <w:rPr>
                <w:color w:val="auto"/>
              </w:rPr>
              <w:t xml:space="preserve"> </w:t>
            </w:r>
          </w:p>
          <w:p w14:paraId="233269C7" w14:textId="77777777" w:rsidR="004D4E50" w:rsidRPr="00593CEE" w:rsidRDefault="00AD79E9" w:rsidP="00AD79E9">
            <w:pPr>
              <w:pStyle w:val="ListBullet"/>
              <w:rPr>
                <w:color w:val="auto"/>
              </w:rPr>
            </w:pPr>
            <w:r w:rsidRPr="00593CEE">
              <w:rPr>
                <w:color w:val="auto"/>
              </w:rPr>
              <w:t xml:space="preserve">Fluent in </w:t>
            </w:r>
            <w:r w:rsidR="00680E85" w:rsidRPr="00593CEE">
              <w:rPr>
                <w:color w:val="auto"/>
              </w:rPr>
              <w:t xml:space="preserve">English, Tagalog, </w:t>
            </w:r>
            <w:proofErr w:type="spellStart"/>
            <w:r w:rsidR="00680E85" w:rsidRPr="00593CEE">
              <w:rPr>
                <w:color w:val="auto"/>
              </w:rPr>
              <w:t>Iloko</w:t>
            </w:r>
            <w:proofErr w:type="spellEnd"/>
          </w:p>
          <w:p w14:paraId="056D5059" w14:textId="125D8FDE" w:rsidR="00655966" w:rsidRPr="00593CEE" w:rsidRDefault="00655966" w:rsidP="00655966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</w:rPr>
            </w:pPr>
          </w:p>
        </w:tc>
      </w:tr>
    </w:tbl>
    <w:p w14:paraId="79B256A9" w14:textId="77777777" w:rsidR="00643E15" w:rsidRPr="00593CEE" w:rsidRDefault="00643E15" w:rsidP="008B4069">
      <w:pPr>
        <w:pStyle w:val="ListBullet"/>
        <w:numPr>
          <w:ilvl w:val="0"/>
          <w:numId w:val="0"/>
        </w:numPr>
        <w:rPr>
          <w:color w:val="auto"/>
        </w:rPr>
      </w:pPr>
    </w:p>
    <w:p w14:paraId="3A6D9753" w14:textId="77777777" w:rsidR="004B0935" w:rsidRPr="00593CEE" w:rsidRDefault="004B0935" w:rsidP="008B4069">
      <w:pPr>
        <w:pStyle w:val="ListBullet"/>
        <w:numPr>
          <w:ilvl w:val="0"/>
          <w:numId w:val="0"/>
        </w:numPr>
        <w:rPr>
          <w:color w:val="auto"/>
        </w:rPr>
      </w:pPr>
    </w:p>
    <w:p w14:paraId="2A0B1A15" w14:textId="77777777" w:rsidR="004B0935" w:rsidRPr="00593CEE" w:rsidRDefault="004B0935" w:rsidP="008B4069">
      <w:pPr>
        <w:pStyle w:val="ListBullet"/>
        <w:numPr>
          <w:ilvl w:val="0"/>
          <w:numId w:val="0"/>
        </w:numPr>
        <w:rPr>
          <w:color w:val="auto"/>
        </w:rPr>
      </w:pPr>
    </w:p>
    <w:p w14:paraId="657096CA" w14:textId="77777777" w:rsidR="004B0935" w:rsidRPr="00593CEE" w:rsidRDefault="004B0935" w:rsidP="008B4069">
      <w:pPr>
        <w:pStyle w:val="ListBullet"/>
        <w:numPr>
          <w:ilvl w:val="0"/>
          <w:numId w:val="0"/>
        </w:numPr>
        <w:rPr>
          <w:color w:val="auto"/>
        </w:rPr>
      </w:pPr>
    </w:p>
    <w:p w14:paraId="68C43A70" w14:textId="77777777" w:rsidR="004B0935" w:rsidRPr="00593CEE" w:rsidRDefault="004B0935" w:rsidP="004B0935">
      <w:pPr>
        <w:pStyle w:val="ListBullet"/>
        <w:numPr>
          <w:ilvl w:val="0"/>
          <w:numId w:val="0"/>
        </w:numPr>
        <w:rPr>
          <w:color w:val="auto"/>
        </w:rPr>
      </w:pPr>
    </w:p>
    <w:p w14:paraId="60335DFF" w14:textId="77777777" w:rsidR="004B0935" w:rsidRPr="00593CEE" w:rsidRDefault="004B0935" w:rsidP="00655966">
      <w:pPr>
        <w:pStyle w:val="ListBullet"/>
        <w:numPr>
          <w:ilvl w:val="0"/>
          <w:numId w:val="0"/>
        </w:numPr>
        <w:rPr>
          <w:color w:val="auto"/>
        </w:rPr>
      </w:pPr>
    </w:p>
    <w:sectPr w:rsidR="004B0935" w:rsidRPr="00593CEE" w:rsidSect="00680E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20160" w:code="5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B02DA" w14:textId="77777777" w:rsidR="00090762" w:rsidRDefault="00090762" w:rsidP="001D4099">
      <w:pPr>
        <w:spacing w:line="240" w:lineRule="auto"/>
      </w:pPr>
      <w:r>
        <w:separator/>
      </w:r>
    </w:p>
  </w:endnote>
  <w:endnote w:type="continuationSeparator" w:id="0">
    <w:p w14:paraId="28B4D6F0" w14:textId="77777777" w:rsidR="00090762" w:rsidRDefault="00090762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C0750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3852A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B5361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AF788" w14:textId="77777777" w:rsidR="00090762" w:rsidRDefault="00090762" w:rsidP="001D4099">
      <w:pPr>
        <w:spacing w:line="240" w:lineRule="auto"/>
      </w:pPr>
      <w:r>
        <w:separator/>
      </w:r>
    </w:p>
  </w:footnote>
  <w:footnote w:type="continuationSeparator" w:id="0">
    <w:p w14:paraId="4AB4B657" w14:textId="77777777" w:rsidR="00090762" w:rsidRDefault="00090762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7F919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83A4F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21696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BBAD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DC70E8"/>
    <w:multiLevelType w:val="hybridMultilevel"/>
    <w:tmpl w:val="827080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5AF0C18"/>
    <w:multiLevelType w:val="hybridMultilevel"/>
    <w:tmpl w:val="3BEE7B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4"/>
  </w:num>
  <w:num w:numId="3" w16cid:durableId="1017973236">
    <w:abstractNumId w:val="2"/>
  </w:num>
  <w:num w:numId="4" w16cid:durableId="1405179138">
    <w:abstractNumId w:val="5"/>
  </w:num>
  <w:num w:numId="5" w16cid:durableId="322002888">
    <w:abstractNumId w:val="3"/>
  </w:num>
  <w:num w:numId="6" w16cid:durableId="28817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FE"/>
    <w:rsid w:val="000524A9"/>
    <w:rsid w:val="00057A6A"/>
    <w:rsid w:val="000611EA"/>
    <w:rsid w:val="000728A9"/>
    <w:rsid w:val="000761F2"/>
    <w:rsid w:val="00090762"/>
    <w:rsid w:val="00091C00"/>
    <w:rsid w:val="000930DE"/>
    <w:rsid w:val="000B2E04"/>
    <w:rsid w:val="000B4662"/>
    <w:rsid w:val="000E1FE9"/>
    <w:rsid w:val="00102D81"/>
    <w:rsid w:val="00104425"/>
    <w:rsid w:val="00180710"/>
    <w:rsid w:val="001D4099"/>
    <w:rsid w:val="001D7755"/>
    <w:rsid w:val="002203E2"/>
    <w:rsid w:val="00222532"/>
    <w:rsid w:val="00247D18"/>
    <w:rsid w:val="002634ED"/>
    <w:rsid w:val="00285F5A"/>
    <w:rsid w:val="00292EBA"/>
    <w:rsid w:val="002A43AC"/>
    <w:rsid w:val="002C06D6"/>
    <w:rsid w:val="0030456C"/>
    <w:rsid w:val="00321605"/>
    <w:rsid w:val="00364944"/>
    <w:rsid w:val="00382EA8"/>
    <w:rsid w:val="00396FCA"/>
    <w:rsid w:val="003D135F"/>
    <w:rsid w:val="003D4AA2"/>
    <w:rsid w:val="003F1B98"/>
    <w:rsid w:val="004303D4"/>
    <w:rsid w:val="004708C9"/>
    <w:rsid w:val="00494A0E"/>
    <w:rsid w:val="004A7D90"/>
    <w:rsid w:val="004B0935"/>
    <w:rsid w:val="004D2889"/>
    <w:rsid w:val="004D4E50"/>
    <w:rsid w:val="004E2B58"/>
    <w:rsid w:val="00510684"/>
    <w:rsid w:val="00523072"/>
    <w:rsid w:val="00547742"/>
    <w:rsid w:val="00557F5F"/>
    <w:rsid w:val="005867F2"/>
    <w:rsid w:val="005937B7"/>
    <w:rsid w:val="00593CEE"/>
    <w:rsid w:val="005E6E21"/>
    <w:rsid w:val="005F56A3"/>
    <w:rsid w:val="00615397"/>
    <w:rsid w:val="00643E15"/>
    <w:rsid w:val="00654F2D"/>
    <w:rsid w:val="00655966"/>
    <w:rsid w:val="0067095B"/>
    <w:rsid w:val="00680E85"/>
    <w:rsid w:val="006D15E3"/>
    <w:rsid w:val="006F747B"/>
    <w:rsid w:val="007306E1"/>
    <w:rsid w:val="00780B8E"/>
    <w:rsid w:val="007A6961"/>
    <w:rsid w:val="007E2006"/>
    <w:rsid w:val="007F0689"/>
    <w:rsid w:val="00823601"/>
    <w:rsid w:val="00867C58"/>
    <w:rsid w:val="00886679"/>
    <w:rsid w:val="00891841"/>
    <w:rsid w:val="008B4069"/>
    <w:rsid w:val="008C4511"/>
    <w:rsid w:val="008D169E"/>
    <w:rsid w:val="009256F2"/>
    <w:rsid w:val="009651B6"/>
    <w:rsid w:val="00985E22"/>
    <w:rsid w:val="009D1FF3"/>
    <w:rsid w:val="00A30F99"/>
    <w:rsid w:val="00A40DEC"/>
    <w:rsid w:val="00A66AFF"/>
    <w:rsid w:val="00A904D8"/>
    <w:rsid w:val="00A9664A"/>
    <w:rsid w:val="00AA54E9"/>
    <w:rsid w:val="00AD79E9"/>
    <w:rsid w:val="00B43936"/>
    <w:rsid w:val="00B877AA"/>
    <w:rsid w:val="00BF08E5"/>
    <w:rsid w:val="00C06023"/>
    <w:rsid w:val="00C35EF0"/>
    <w:rsid w:val="00C44C24"/>
    <w:rsid w:val="00C72F6B"/>
    <w:rsid w:val="00C96736"/>
    <w:rsid w:val="00CB1250"/>
    <w:rsid w:val="00CC0FFE"/>
    <w:rsid w:val="00CE3B09"/>
    <w:rsid w:val="00D27BF1"/>
    <w:rsid w:val="00D510A0"/>
    <w:rsid w:val="00D72E61"/>
    <w:rsid w:val="00D85264"/>
    <w:rsid w:val="00D86211"/>
    <w:rsid w:val="00D92978"/>
    <w:rsid w:val="00D92A42"/>
    <w:rsid w:val="00EA604D"/>
    <w:rsid w:val="00EC3FBE"/>
    <w:rsid w:val="00EF2393"/>
    <w:rsid w:val="00F255EB"/>
    <w:rsid w:val="00F3039E"/>
    <w:rsid w:val="00F42731"/>
    <w:rsid w:val="00F608D8"/>
    <w:rsid w:val="00F62BAE"/>
    <w:rsid w:val="00F92CA8"/>
    <w:rsid w:val="00FA3628"/>
    <w:rsid w:val="00FC64FE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40DF3"/>
  <w15:chartTrackingRefBased/>
  <w15:docId w15:val="{3DDD3B91-F21B-4FFC-9D52-C1EBDA72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35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customStyle="1" w:styleId="None">
    <w:name w:val="None"/>
    <w:rsid w:val="0065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C3EEBC8B95401794C8886270160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5D20C-7447-4FCB-A8E4-EF98B2783A91}"/>
      </w:docPartPr>
      <w:docPartBody>
        <w:p w:rsidR="00131FF3" w:rsidRDefault="00000000">
          <w:pPr>
            <w:pStyle w:val="37C3EEBC8B95401794C88862701609DB"/>
          </w:pPr>
          <w:r w:rsidRPr="008D169E">
            <w:t>Skills</w:t>
          </w:r>
        </w:p>
      </w:docPartBody>
    </w:docPart>
    <w:docPart>
      <w:docPartPr>
        <w:name w:val="B806F41CED3D41519C16160EE53E7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6DAF-A604-4EE5-A97B-610DFD73687B}"/>
      </w:docPartPr>
      <w:docPartBody>
        <w:p w:rsidR="00131FF3" w:rsidRDefault="00847546" w:rsidP="00847546">
          <w:pPr>
            <w:pStyle w:val="B806F41CED3D41519C16160EE53E7B77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46"/>
    <w:rsid w:val="000552EB"/>
    <w:rsid w:val="00131FF3"/>
    <w:rsid w:val="004708C9"/>
    <w:rsid w:val="004721E9"/>
    <w:rsid w:val="00523072"/>
    <w:rsid w:val="006F4323"/>
    <w:rsid w:val="00751A26"/>
    <w:rsid w:val="00847546"/>
    <w:rsid w:val="008D7488"/>
    <w:rsid w:val="00985E22"/>
    <w:rsid w:val="00A53D2D"/>
    <w:rsid w:val="00AA54E9"/>
    <w:rsid w:val="00BF08E5"/>
    <w:rsid w:val="00C06023"/>
    <w:rsid w:val="00D27BF1"/>
    <w:rsid w:val="00F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C3EEBC8B95401794C88862701609DB">
    <w:name w:val="37C3EEBC8B95401794C88862701609D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06F41CED3D41519C16160EE53E7B77">
    <w:name w:val="B806F41CED3D41519C16160EE53E7B77"/>
    <w:rsid w:val="00847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160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</dc:creator>
  <cp:keywords/>
  <dc:description/>
  <cp:lastModifiedBy>John </cp:lastModifiedBy>
  <cp:revision>30</cp:revision>
  <dcterms:created xsi:type="dcterms:W3CDTF">2024-08-08T07:40:00Z</dcterms:created>
  <dcterms:modified xsi:type="dcterms:W3CDTF">2024-09-22T05:50:00Z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